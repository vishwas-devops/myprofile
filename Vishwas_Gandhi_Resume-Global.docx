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5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345F1A">
        <w:trPr>
          <w:trHeight w:val="4410"/>
        </w:trPr>
        <w:tc>
          <w:tcPr>
            <w:tcW w:w="3600" w:type="dxa"/>
            <w:vAlign w:val="bottom"/>
          </w:tcPr>
          <w:p w:rsidR="001B2ABD" w:rsidRDefault="00F86BF1" w:rsidP="00345F1A">
            <w:pPr>
              <w:tabs>
                <w:tab w:val="left" w:pos="990"/>
              </w:tabs>
              <w:jc w:val="center"/>
            </w:pPr>
            <w:r w:rsidRPr="005D439C">
              <w:rPr>
                <w:noProof/>
                <w:lang w:eastAsia="en-US"/>
              </w:rPr>
              <w:drawing>
                <wp:inline distT="0" distB="0" distL="0" distR="0" wp14:anchorId="577A2EBB" wp14:editId="055FAECD">
                  <wp:extent cx="2047875" cy="1905000"/>
                  <wp:effectExtent l="0" t="0" r="9525" b="0"/>
                  <wp:docPr id="2" name="Picture 2" descr="C:\Users\vgandhi\Pictures\IMG-20191210-WA0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gandhi\Pictures\IMG-20191210-WA00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178" cy="1946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345F1A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5C345E" w:rsidRPr="00CB67BD" w:rsidRDefault="005C345E" w:rsidP="00345F1A">
            <w:pPr>
              <w:pStyle w:val="Title"/>
              <w:rPr>
                <w:b/>
                <w:sz w:val="52"/>
                <w:szCs w:val="52"/>
              </w:rPr>
            </w:pPr>
          </w:p>
          <w:p w:rsidR="005C345E" w:rsidRPr="00CB67BD" w:rsidRDefault="005C345E" w:rsidP="00345F1A">
            <w:pPr>
              <w:pStyle w:val="Title"/>
              <w:rPr>
                <w:b/>
                <w:sz w:val="52"/>
                <w:szCs w:val="52"/>
              </w:rPr>
            </w:pPr>
          </w:p>
          <w:p w:rsidR="005C345E" w:rsidRPr="00CB67BD" w:rsidRDefault="005C345E" w:rsidP="005C345E">
            <w:pPr>
              <w:rPr>
                <w:b/>
              </w:rPr>
            </w:pPr>
          </w:p>
          <w:p w:rsidR="005C345E" w:rsidRPr="00CB67BD" w:rsidRDefault="005C345E" w:rsidP="005C345E">
            <w:pPr>
              <w:rPr>
                <w:b/>
              </w:rPr>
            </w:pPr>
          </w:p>
          <w:p w:rsidR="005C345E" w:rsidRPr="00CB67BD" w:rsidRDefault="005C345E" w:rsidP="005C345E">
            <w:pPr>
              <w:rPr>
                <w:b/>
              </w:rPr>
            </w:pPr>
          </w:p>
          <w:p w:rsidR="005C345E" w:rsidRPr="00CB67BD" w:rsidRDefault="005C345E" w:rsidP="005C345E">
            <w:pPr>
              <w:rPr>
                <w:b/>
              </w:rPr>
            </w:pPr>
          </w:p>
          <w:p w:rsidR="001B2ABD" w:rsidRPr="00CB67BD" w:rsidRDefault="00345F1A" w:rsidP="007A2DCE">
            <w:pPr>
              <w:pStyle w:val="Title"/>
              <w:rPr>
                <w:b/>
                <w:sz w:val="52"/>
                <w:szCs w:val="52"/>
              </w:rPr>
            </w:pPr>
            <w:r w:rsidRPr="00CB67BD">
              <w:rPr>
                <w:b/>
                <w:sz w:val="52"/>
                <w:szCs w:val="52"/>
              </w:rPr>
              <w:t>Vish</w:t>
            </w:r>
            <w:r w:rsidR="00D53020" w:rsidRPr="00CB67BD"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7A2DCE" w:rsidRPr="00CB67BD">
              <w:rPr>
                <w:b/>
                <w:sz w:val="52"/>
                <w:szCs w:val="52"/>
              </w:rPr>
              <w:t>was Gandhi</w:t>
            </w:r>
          </w:p>
          <w:p w:rsidR="007A2DCE" w:rsidRPr="00CB67BD" w:rsidRDefault="007A2DCE" w:rsidP="007A2DCE">
            <w:pPr>
              <w:rPr>
                <w:b/>
              </w:rPr>
            </w:pPr>
            <w:r w:rsidRPr="00CB67BD">
              <w:rPr>
                <w:b/>
              </w:rPr>
              <w:t xml:space="preserve">Software Engineer II (AWS|DevOps|Linux) </w:t>
            </w:r>
          </w:p>
        </w:tc>
      </w:tr>
      <w:tr w:rsidR="001B2ABD" w:rsidTr="00345F1A">
        <w:tc>
          <w:tcPr>
            <w:tcW w:w="3600" w:type="dxa"/>
          </w:tcPr>
          <w:p w:rsidR="008E15FF" w:rsidRDefault="008E15FF" w:rsidP="00345F1A">
            <w:pPr>
              <w:pStyle w:val="Heading3"/>
            </w:pPr>
          </w:p>
          <w:sdt>
            <w:sdtPr>
              <w:id w:val="-1711873194"/>
              <w:placeholder>
                <w:docPart w:val="C304A34DBC204AF394BE651567FD2691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345F1A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5729E3" w:rsidP="005729E3">
            <w:r>
              <w:t>I am a DevOps enthusiast having 4 years of experience in IT industry. During this period I worked on my technologies and also got certified by AWS as AWS Certified Sysops Administrator – Associate.</w:t>
            </w:r>
          </w:p>
          <w:p w:rsidR="005729E3" w:rsidRDefault="005729E3" w:rsidP="005729E3"/>
          <w:p w:rsidR="0027265D" w:rsidRDefault="005729E3" w:rsidP="005729E3">
            <w:r>
              <w:t>I started my career with HCL as an Analyst and worked on NetBackup and HPDP then within a year I moved to AWS/DevOps operations team and got training on many DevOps tools such as – Jenkins, GIT, Ansible etc.</w:t>
            </w:r>
          </w:p>
          <w:p w:rsidR="0027265D" w:rsidRDefault="0027265D" w:rsidP="005729E3"/>
          <w:p w:rsidR="00EA20CF" w:rsidRDefault="0027265D" w:rsidP="005729E3">
            <w:r>
              <w:t>After that I took 3 months of profession training on DevOps from Opstree solutions Noida and got certified from Opstree. I also did Freelancing for 5 months as a DevOps Specialist.</w:t>
            </w:r>
            <w:r w:rsidR="00852A94">
              <w:t xml:space="preserve"> In this period I also worked on micro services based project.</w:t>
            </w:r>
          </w:p>
          <w:p w:rsidR="00EA20CF" w:rsidRDefault="00EA20CF" w:rsidP="005729E3"/>
          <w:p w:rsidR="00BD23F1" w:rsidRDefault="00EA20CF" w:rsidP="005729E3">
            <w:r>
              <w:t xml:space="preserve">I also </w:t>
            </w:r>
            <w:r w:rsidR="00BD23F1">
              <w:t>worked with 3 pillar Global as a DevOps professional and enhanced my skills by working in a team as well as an individual.</w:t>
            </w:r>
          </w:p>
          <w:p w:rsidR="00BD23F1" w:rsidRDefault="00BD23F1" w:rsidP="005729E3"/>
          <w:p w:rsidR="0027265D" w:rsidRDefault="00BD23F1" w:rsidP="005729E3">
            <w:r>
              <w:t>Recently, I joined CareerBuilder as Software Engineer II in DevOps/AWS role and started working on cost optimization of all AWS accounts.</w:t>
            </w:r>
            <w:r w:rsidR="0027265D">
              <w:br/>
            </w:r>
          </w:p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27265D" w:rsidRDefault="0027265D" w:rsidP="005729E3"/>
          <w:p w:rsidR="003D6FB8" w:rsidRDefault="003D6FB8" w:rsidP="005729E3">
            <w:bookmarkStart w:id="0" w:name="_GoBack"/>
            <w:bookmarkEnd w:id="0"/>
          </w:p>
          <w:p w:rsidR="00281727" w:rsidRDefault="00281727" w:rsidP="00281727">
            <w:pPr>
              <w:pStyle w:val="Heading3"/>
            </w:pPr>
            <w:r>
              <w:t>Certifications</w:t>
            </w:r>
          </w:p>
          <w:p w:rsidR="00281727" w:rsidRDefault="00281727" w:rsidP="00281727">
            <w:r>
              <w:t xml:space="preserve">AWS Certified Sysops Administrator – Associate </w:t>
            </w:r>
            <w:r w:rsidR="00031D79">
              <w:t>(</w:t>
            </w:r>
            <w:r w:rsidR="00031D79" w:rsidRPr="00031D79">
              <w:t>December 2018 – December 2021</w:t>
            </w:r>
            <w:r w:rsidR="00031D79">
              <w:t>)</w:t>
            </w:r>
          </w:p>
          <w:p w:rsidR="009551E0" w:rsidRDefault="009551E0" w:rsidP="000D4B2C"/>
          <w:p w:rsidR="000D4B2C" w:rsidRDefault="000D4B2C" w:rsidP="000D4B2C">
            <w:r>
              <w:t>Credential ID – L4VL9E612FBQQT99</w:t>
            </w:r>
          </w:p>
          <w:p w:rsidR="009551E0" w:rsidRDefault="009551E0" w:rsidP="000D4B2C"/>
          <w:p w:rsidR="000D4B2C" w:rsidRDefault="000D4B2C" w:rsidP="000D4B2C">
            <w:r>
              <w:t>Verification URL – http://aws.amazon.com/verification</w:t>
            </w:r>
          </w:p>
          <w:p w:rsidR="00036450" w:rsidRPr="00CB0055" w:rsidRDefault="00241F40" w:rsidP="00281727">
            <w:pPr>
              <w:pStyle w:val="Heading3"/>
            </w:pPr>
            <w:sdt>
              <w:sdtPr>
                <w:id w:val="-1954003311"/>
                <w:placeholder>
                  <w:docPart w:val="B30D8AC135FA43AAA7719FE89E4EE308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Contact</w:t>
                </w:r>
              </w:sdtContent>
            </w:sdt>
          </w:p>
          <w:sdt>
            <w:sdtPr>
              <w:id w:val="1111563247"/>
              <w:placeholder>
                <w:docPart w:val="E33A24AA80D7438691ADCFAB42BF81AE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345F1A">
                <w:r w:rsidRPr="004D3011">
                  <w:t>PHONE:</w:t>
                </w:r>
              </w:p>
            </w:sdtContent>
          </w:sdt>
          <w:p w:rsidR="004D3011" w:rsidRDefault="00345F1A" w:rsidP="00345F1A">
            <w:r>
              <w:t>+91-9953612166</w:t>
            </w:r>
          </w:p>
          <w:p w:rsidR="004D3011" w:rsidRPr="004D3011" w:rsidRDefault="004D3011" w:rsidP="00345F1A"/>
          <w:p w:rsidR="00345F1A" w:rsidRDefault="00345F1A" w:rsidP="00345F1A">
            <w:r>
              <w:t>LinkedIn:</w:t>
            </w:r>
          </w:p>
          <w:p w:rsidR="004D3011" w:rsidRDefault="00345F1A" w:rsidP="00345F1A">
            <w:r>
              <w:t xml:space="preserve">www.linkedin.com/in/vishwas-gandhi-041059a6 </w:t>
            </w:r>
          </w:p>
          <w:p w:rsidR="004D3011" w:rsidRDefault="004D3011" w:rsidP="00345F1A"/>
          <w:sdt>
            <w:sdtPr>
              <w:id w:val="-240260293"/>
              <w:placeholder>
                <w:docPart w:val="D5E6F20538BC4F20BA16DE3E328ED5F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345F1A">
                <w:r w:rsidRPr="004D3011">
                  <w:t>EMAIL:</w:t>
                </w:r>
              </w:p>
            </w:sdtContent>
          </w:sdt>
          <w:p w:rsidR="00036450" w:rsidRPr="00E4381A" w:rsidRDefault="00345F1A" w:rsidP="00345F1A">
            <w:pPr>
              <w:rPr>
                <w:rStyle w:val="Hyperlink"/>
              </w:rPr>
            </w:pPr>
            <w:r>
              <w:t>vishwaslondon@gmail.com</w:t>
            </w:r>
          </w:p>
          <w:p w:rsidR="00B7608E" w:rsidRPr="004D3011" w:rsidRDefault="00B7608E" w:rsidP="00345F1A"/>
        </w:tc>
        <w:tc>
          <w:tcPr>
            <w:tcW w:w="720" w:type="dxa"/>
          </w:tcPr>
          <w:p w:rsidR="001B2ABD" w:rsidRDefault="001B2ABD" w:rsidP="00345F1A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5A6CFAF2C4C4FEFB7E89CED55A3E4B6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345F1A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1440AC" w:rsidRPr="00036450" w:rsidRDefault="001440AC" w:rsidP="001440AC">
            <w:pPr>
              <w:pStyle w:val="Heading4"/>
            </w:pPr>
            <w:r>
              <w:t>Vidya College of Engineering, Meerut (U.P)-India</w:t>
            </w:r>
          </w:p>
          <w:p w:rsidR="001440AC" w:rsidRDefault="001440AC" w:rsidP="001440AC">
            <w:r>
              <w:t>B.Tech (Electrical and Electronics Engineering )</w:t>
            </w:r>
          </w:p>
          <w:p w:rsidR="001440AC" w:rsidRDefault="001440AC" w:rsidP="001440AC">
            <w:r>
              <w:t>2011-2015 (61%)</w:t>
            </w:r>
          </w:p>
          <w:p w:rsidR="001440AC" w:rsidRDefault="001440AC" w:rsidP="00345F1A">
            <w:pPr>
              <w:pStyle w:val="Heading4"/>
            </w:pPr>
          </w:p>
          <w:p w:rsidR="001440AC" w:rsidRPr="00B359E4" w:rsidRDefault="001440AC" w:rsidP="001440AC">
            <w:pPr>
              <w:pStyle w:val="Heading4"/>
            </w:pPr>
            <w:r>
              <w:t>Saraswati Vihar Senior Secondary School, Saharanpur (U.P)-India</w:t>
            </w:r>
          </w:p>
          <w:p w:rsidR="001440AC" w:rsidRPr="00B359E4" w:rsidRDefault="001440AC" w:rsidP="001440AC">
            <w:r>
              <w:t>Intermediate College - 2010-2011 (62%) (PCM)</w:t>
            </w:r>
          </w:p>
          <w:p w:rsidR="001440AC" w:rsidRDefault="001440AC" w:rsidP="00345F1A">
            <w:pPr>
              <w:pStyle w:val="Heading4"/>
            </w:pPr>
          </w:p>
          <w:p w:rsidR="00036450" w:rsidRPr="00036450" w:rsidRDefault="00345F1A" w:rsidP="00345F1A">
            <w:pPr>
              <w:pStyle w:val="Heading4"/>
            </w:pPr>
            <w:r>
              <w:t>Saraswati Vihar Senior Secondary School, Saharanpur (U.P)-India</w:t>
            </w:r>
          </w:p>
          <w:p w:rsidR="00300821" w:rsidRDefault="001440AC" w:rsidP="001440AC">
            <w:pPr>
              <w:pStyle w:val="Date"/>
            </w:pPr>
            <w:r>
              <w:t xml:space="preserve">High School - </w:t>
            </w:r>
            <w:r w:rsidR="00300821">
              <w:t>2009–</w:t>
            </w:r>
            <w:r w:rsidR="00036450" w:rsidRPr="00B359E4">
              <w:t xml:space="preserve"> </w:t>
            </w:r>
            <w:r w:rsidR="00300821">
              <w:t>2010</w:t>
            </w:r>
            <w:r w:rsidR="008168F8">
              <w:t xml:space="preserve"> (</w:t>
            </w:r>
            <w:r w:rsidR="00300821">
              <w:t>66%</w:t>
            </w:r>
            <w:r w:rsidR="008168F8">
              <w:t>)</w:t>
            </w:r>
          </w:p>
          <w:sdt>
            <w:sdtPr>
              <w:id w:val="1001553383"/>
              <w:placeholder>
                <w:docPart w:val="1208D2553F0042B9AAC74FA9415D009D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345F1A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4D3011" w:rsidRPr="00A0542B" w:rsidRDefault="003505E1" w:rsidP="00345F1A">
            <w:pPr>
              <w:rPr>
                <w:b/>
              </w:rPr>
            </w:pPr>
            <w:r w:rsidRPr="00A0542B">
              <w:rPr>
                <w:b/>
              </w:rPr>
              <w:t>CareerBuilder</w:t>
            </w:r>
            <w:r w:rsidR="001405E2" w:rsidRPr="00A0542B">
              <w:rPr>
                <w:b/>
              </w:rPr>
              <w:t xml:space="preserve"> – Software Engineer II (AWS|DevOps)</w:t>
            </w:r>
          </w:p>
          <w:p w:rsidR="00DD7432" w:rsidRDefault="003505E1" w:rsidP="00345F1A">
            <w:r>
              <w:t>December 2019 – Till Now</w:t>
            </w:r>
          </w:p>
          <w:p w:rsidR="00717DAF" w:rsidRDefault="00DD7432" w:rsidP="00345F1A">
            <w:r>
              <w:t>As I joined this firm a month ago as a DevOps specialist. I started working on AWS cost optimization. Here we have 30 AWS account and I already completed 2 AWS account review for cost optimization</w:t>
            </w:r>
            <w:r w:rsidR="00892287">
              <w:t>. And in such a small time frame I received an appreciation mail from my manager for starting the work from Day 1</w:t>
            </w:r>
          </w:p>
          <w:p w:rsidR="00DD7432" w:rsidRDefault="00DD7432" w:rsidP="00345F1A">
            <w:r>
              <w:t xml:space="preserve"> </w:t>
            </w:r>
          </w:p>
          <w:p w:rsidR="00B25612" w:rsidRDefault="00B25612" w:rsidP="00B25612">
            <w:pPr>
              <w:pStyle w:val="Heading4"/>
            </w:pPr>
            <w:r>
              <w:t>3 Pillar Global – Senior Software Engineer</w:t>
            </w:r>
            <w:r w:rsidR="001405E2">
              <w:t xml:space="preserve"> (AWS|DevOps)</w:t>
            </w:r>
          </w:p>
          <w:p w:rsidR="00B25612" w:rsidRPr="00B25612" w:rsidRDefault="00B25612" w:rsidP="00B25612">
            <w:pPr>
              <w:pStyle w:val="Heading4"/>
              <w:rPr>
                <w:b w:val="0"/>
              </w:rPr>
            </w:pPr>
            <w:r w:rsidRPr="00B25612">
              <w:rPr>
                <w:b w:val="0"/>
              </w:rPr>
              <w:t xml:space="preserve">October 2018 </w:t>
            </w:r>
            <w:r w:rsidR="004D3011" w:rsidRPr="00B25612">
              <w:rPr>
                <w:b w:val="0"/>
              </w:rPr>
              <w:t>–</w:t>
            </w:r>
            <w:r w:rsidRPr="00B25612">
              <w:rPr>
                <w:b w:val="0"/>
              </w:rPr>
              <w:t xml:space="preserve"> October 2019</w:t>
            </w:r>
          </w:p>
          <w:p w:rsidR="004D3011" w:rsidRDefault="00551475" w:rsidP="00551475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Managed 4 AWS account which was running on both Linux and Windows. I also automate the build pipeline using Jenkins and AWS Code Deploy. In this period of time I got AWS certification in Sysops Admin and got appreciated for that from my manager.</w:t>
            </w:r>
          </w:p>
          <w:p w:rsidR="00551475" w:rsidRDefault="00551475" w:rsidP="00551475">
            <w:r>
              <w:t>Here I used Mosso Cloud to change the promotion amounts for one of our client</w:t>
            </w:r>
            <w:r w:rsidR="0057681A">
              <w:t>.</w:t>
            </w:r>
          </w:p>
          <w:p w:rsidR="0057681A" w:rsidRDefault="0057681A" w:rsidP="00551475">
            <w:r>
              <w:t>We did 24*7 monitoring using Cloud watch and New Relic.</w:t>
            </w:r>
          </w:p>
          <w:p w:rsidR="001405E2" w:rsidRPr="00551475" w:rsidRDefault="001405E2" w:rsidP="00551475"/>
          <w:p w:rsidR="004D3011" w:rsidRPr="004D3011" w:rsidRDefault="00B94641" w:rsidP="00345F1A">
            <w:pPr>
              <w:pStyle w:val="Heading4"/>
              <w:rPr>
                <w:bCs/>
              </w:rPr>
            </w:pPr>
            <w:r>
              <w:t>Freelancing</w:t>
            </w:r>
            <w:r w:rsidR="00B7608E">
              <w:t xml:space="preserve"> – DevOps Specialist</w:t>
            </w:r>
          </w:p>
          <w:p w:rsidR="004D3011" w:rsidRPr="004D3011" w:rsidRDefault="00B7608E" w:rsidP="00345F1A">
            <w:pPr>
              <w:pStyle w:val="Date"/>
            </w:pPr>
            <w:r>
              <w:t>May 2018 – September 2018</w:t>
            </w:r>
          </w:p>
          <w:p w:rsidR="004D3011" w:rsidRDefault="00CE0B7C" w:rsidP="00345F1A">
            <w:r>
              <w:t>Here, I managed 3 environments other than Production which was on AWS cloud</w:t>
            </w:r>
            <w:r w:rsidR="00281727">
              <w:t xml:space="preserve">. We used Jenkins to integrate with AWS code deploy for deployments and I also configured New Relic for Infra and App monitoring. I also worked closely on building CI/CD pipelines using Jenkins. Here I used many tools such as – </w:t>
            </w:r>
            <w:r w:rsidR="003F4F6A">
              <w:t xml:space="preserve">Docker, </w:t>
            </w:r>
            <w:r w:rsidR="00E05246">
              <w:t>Terraform,</w:t>
            </w:r>
            <w:r w:rsidR="00281727">
              <w:t xml:space="preserve"> </w:t>
            </w:r>
            <w:r w:rsidR="00E05246">
              <w:t>Ansible, GIT</w:t>
            </w:r>
            <w:r w:rsidR="00281727">
              <w:t xml:space="preserve"> etc.</w:t>
            </w:r>
          </w:p>
          <w:p w:rsidR="00B25612" w:rsidRPr="004D3011" w:rsidRDefault="00B25612" w:rsidP="00345F1A">
            <w:r>
              <w:t>While working I got many appreciation and recognitions over email to complete work on time and show dedication toward work.</w:t>
            </w:r>
          </w:p>
          <w:p w:rsidR="004D3011" w:rsidRDefault="004D3011" w:rsidP="00345F1A"/>
          <w:p w:rsidR="009D02F0" w:rsidRDefault="009D02F0" w:rsidP="00345F1A"/>
          <w:p w:rsidR="009D02F0" w:rsidRDefault="009D02F0" w:rsidP="00345F1A"/>
          <w:p w:rsidR="00B7608E" w:rsidRDefault="00B7608E" w:rsidP="00B7608E">
            <w:pPr>
              <w:pStyle w:val="Heading4"/>
              <w:rPr>
                <w:bCs/>
              </w:rPr>
            </w:pPr>
            <w:r>
              <w:t>HCL Technologies - Analyst</w:t>
            </w:r>
          </w:p>
          <w:p w:rsidR="00B7608E" w:rsidRPr="00036450" w:rsidRDefault="00B7608E" w:rsidP="00B7608E">
            <w:pPr>
              <w:pStyle w:val="Date"/>
            </w:pPr>
            <w:r>
              <w:t xml:space="preserve">September 2015 </w:t>
            </w:r>
            <w:r w:rsidRPr="00036450">
              <w:t>–</w:t>
            </w:r>
            <w:r>
              <w:t xml:space="preserve"> April 2018</w:t>
            </w:r>
          </w:p>
          <w:p w:rsidR="00B7608E" w:rsidRDefault="00B7608E" w:rsidP="00B7608E">
            <w:r>
              <w:t>Initially, I worked on Backup tools such as – Veritas NetBackup and HPDP, I also got training on ITIL foundation and worked on ticketing tool named HPSM for Change and Incident Management.</w:t>
            </w:r>
          </w:p>
          <w:p w:rsidR="00B7608E" w:rsidRDefault="00B7608E" w:rsidP="00B7608E">
            <w:r>
              <w:t>After this I got training on AWS cloud and DevOps tools. Then, worked closely with Cloud operations team along with DevOps team in building depl</w:t>
            </w:r>
            <w:r w:rsidR="00B25612">
              <w:t>oyment strategies using Jenkins</w:t>
            </w:r>
          </w:p>
          <w:p w:rsidR="00B25612" w:rsidRDefault="00B25612" w:rsidP="00B7608E">
            <w:r>
              <w:t>I got many appreciation not only from my manager but from my client as well to work efficiently</w:t>
            </w:r>
          </w:p>
          <w:p w:rsidR="003F1D1D" w:rsidRDefault="003F1D1D" w:rsidP="00B7608E"/>
          <w:sdt>
            <w:sdtPr>
              <w:id w:val="1669594239"/>
              <w:placeholder>
                <w:docPart w:val="D5057E12C81247DDBB109BC8F01237A0"/>
              </w:placeholder>
              <w:temporary/>
              <w:showingPlcHdr/>
              <w15:appearance w15:val="hidden"/>
            </w:sdtPr>
            <w:sdtEndPr/>
            <w:sdtContent>
              <w:p w:rsidR="00B7608E" w:rsidRDefault="00180329" w:rsidP="00345F1A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3F1D1D" w:rsidRDefault="003F1D1D" w:rsidP="00B7608E">
            <w:pPr>
              <w:tabs>
                <w:tab w:val="left" w:pos="1185"/>
              </w:tabs>
              <w:rPr>
                <w:b/>
              </w:rPr>
            </w:pPr>
          </w:p>
          <w:p w:rsidR="00C81E6A" w:rsidRDefault="00C81E6A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>Cloud -</w:t>
            </w:r>
            <w:r>
              <w:t xml:space="preserve"> </w:t>
            </w:r>
            <w:r w:rsidR="00036313">
              <w:t xml:space="preserve">AWS </w:t>
            </w:r>
          </w:p>
          <w:p w:rsidR="00C81E6A" w:rsidRDefault="00C81E6A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>OS -</w:t>
            </w:r>
            <w:r>
              <w:t xml:space="preserve"> Linux, Windows.</w:t>
            </w:r>
          </w:p>
          <w:p w:rsidR="00D006BF" w:rsidRDefault="00C81E6A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 xml:space="preserve">Virtualization </w:t>
            </w:r>
            <w:r w:rsidR="002F6659" w:rsidRPr="00D006BF">
              <w:rPr>
                <w:b/>
              </w:rPr>
              <w:t>–</w:t>
            </w:r>
            <w:r>
              <w:t xml:space="preserve"> </w:t>
            </w:r>
            <w:r w:rsidR="0070325C">
              <w:t>Docker, Vagrant</w:t>
            </w:r>
            <w:r w:rsidR="002F6659">
              <w:t>.</w:t>
            </w:r>
          </w:p>
          <w:p w:rsidR="0070325C" w:rsidRDefault="0070325C" w:rsidP="00B7608E">
            <w:pPr>
              <w:tabs>
                <w:tab w:val="left" w:pos="1185"/>
              </w:tabs>
            </w:pPr>
            <w:r w:rsidRPr="00D006BF">
              <w:rPr>
                <w:b/>
              </w:rPr>
              <w:t>Infra As a Code</w:t>
            </w:r>
            <w:r>
              <w:t xml:space="preserve"> – </w:t>
            </w:r>
            <w:r w:rsidR="003F4F6A">
              <w:t>Terraform</w:t>
            </w:r>
            <w:r>
              <w:t>.</w:t>
            </w:r>
          </w:p>
          <w:p w:rsidR="003466B2" w:rsidRDefault="003466B2" w:rsidP="00B7608E">
            <w:pPr>
              <w:tabs>
                <w:tab w:val="left" w:pos="1185"/>
              </w:tabs>
            </w:pPr>
            <w:r w:rsidRPr="004248A2">
              <w:rPr>
                <w:b/>
              </w:rPr>
              <w:t>CI/CD –</w:t>
            </w:r>
            <w:r>
              <w:t xml:space="preserve"> </w:t>
            </w:r>
            <w:r w:rsidR="0092154D">
              <w:t>Jenkins</w:t>
            </w:r>
            <w:r>
              <w:t>.</w:t>
            </w:r>
            <w:r w:rsidR="0092154D">
              <w:t xml:space="preserve"> </w:t>
            </w:r>
          </w:p>
          <w:p w:rsidR="003466B2" w:rsidRDefault="003466B2" w:rsidP="00B7608E">
            <w:pPr>
              <w:tabs>
                <w:tab w:val="left" w:pos="1185"/>
              </w:tabs>
            </w:pPr>
            <w:r w:rsidRPr="004248A2">
              <w:rPr>
                <w:b/>
              </w:rPr>
              <w:t>Infrastructure Management</w:t>
            </w:r>
            <w:r>
              <w:t xml:space="preserve"> - </w:t>
            </w:r>
            <w:r w:rsidR="0092154D">
              <w:t>Ansibl</w:t>
            </w:r>
            <w:r w:rsidR="00354E31">
              <w:t xml:space="preserve">e </w:t>
            </w:r>
          </w:p>
          <w:p w:rsidR="003466B2" w:rsidRDefault="003466B2" w:rsidP="00B7608E">
            <w:pPr>
              <w:tabs>
                <w:tab w:val="left" w:pos="1185"/>
              </w:tabs>
            </w:pPr>
            <w:r w:rsidRPr="004248A2">
              <w:rPr>
                <w:b/>
              </w:rPr>
              <w:t>VCS –</w:t>
            </w:r>
            <w:r>
              <w:t xml:space="preserve"> GIT.</w:t>
            </w:r>
          </w:p>
          <w:p w:rsidR="003466B2" w:rsidRDefault="003466B2" w:rsidP="00B7608E">
            <w:pPr>
              <w:tabs>
                <w:tab w:val="left" w:pos="1185"/>
              </w:tabs>
            </w:pPr>
            <w:r w:rsidRPr="00707C74">
              <w:rPr>
                <w:b/>
              </w:rPr>
              <w:t>Remote repository -</w:t>
            </w:r>
            <w:r>
              <w:t xml:space="preserve"> </w:t>
            </w:r>
            <w:r w:rsidR="00354E31">
              <w:t>GITLAB ,GITHUB ,</w:t>
            </w:r>
            <w:r w:rsidR="00D925D1">
              <w:t>Bit bucket</w:t>
            </w:r>
          </w:p>
          <w:p w:rsidR="00B7608E" w:rsidRDefault="00D925D1" w:rsidP="00B7608E">
            <w:pPr>
              <w:tabs>
                <w:tab w:val="left" w:pos="1185"/>
              </w:tabs>
            </w:pPr>
            <w:r w:rsidRPr="00707C74">
              <w:rPr>
                <w:b/>
              </w:rPr>
              <w:t>Monitoring -</w:t>
            </w:r>
            <w:r w:rsidR="00354E31">
              <w:t xml:space="preserve"> </w:t>
            </w:r>
            <w:r>
              <w:t>New Relic, Loggly, Cloud watch.</w:t>
            </w:r>
          </w:p>
          <w:p w:rsidR="00036450" w:rsidRPr="004D3011" w:rsidRDefault="00036450" w:rsidP="00345F1A">
            <w:pPr>
              <w:rPr>
                <w:color w:val="FFFFFF" w:themeColor="background1"/>
              </w:rPr>
            </w:pPr>
          </w:p>
        </w:tc>
      </w:tr>
    </w:tbl>
    <w:p w:rsidR="0043117B" w:rsidRDefault="00241F40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F40" w:rsidRDefault="00241F40" w:rsidP="000C45FF">
      <w:r>
        <w:separator/>
      </w:r>
    </w:p>
  </w:endnote>
  <w:endnote w:type="continuationSeparator" w:id="0">
    <w:p w:rsidR="00241F40" w:rsidRDefault="00241F4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F40" w:rsidRDefault="00241F40" w:rsidP="000C45FF">
      <w:r>
        <w:separator/>
      </w:r>
    </w:p>
  </w:footnote>
  <w:footnote w:type="continuationSeparator" w:id="0">
    <w:p w:rsidR="00241F40" w:rsidRDefault="00241F4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1A"/>
    <w:rsid w:val="000145FF"/>
    <w:rsid w:val="00031D79"/>
    <w:rsid w:val="00036313"/>
    <w:rsid w:val="00036450"/>
    <w:rsid w:val="00081890"/>
    <w:rsid w:val="00094499"/>
    <w:rsid w:val="000C45FF"/>
    <w:rsid w:val="000D4B2C"/>
    <w:rsid w:val="000D57B0"/>
    <w:rsid w:val="000E3FD1"/>
    <w:rsid w:val="00112054"/>
    <w:rsid w:val="001405E2"/>
    <w:rsid w:val="001440AC"/>
    <w:rsid w:val="001525E1"/>
    <w:rsid w:val="00180329"/>
    <w:rsid w:val="0019001F"/>
    <w:rsid w:val="001A74A5"/>
    <w:rsid w:val="001B2ABD"/>
    <w:rsid w:val="001E0391"/>
    <w:rsid w:val="001E1759"/>
    <w:rsid w:val="001F1ECC"/>
    <w:rsid w:val="002061DE"/>
    <w:rsid w:val="00232A20"/>
    <w:rsid w:val="002400EB"/>
    <w:rsid w:val="00241F40"/>
    <w:rsid w:val="00256CF7"/>
    <w:rsid w:val="0027265D"/>
    <w:rsid w:val="00281727"/>
    <w:rsid w:val="00281FD5"/>
    <w:rsid w:val="0029439F"/>
    <w:rsid w:val="002F6659"/>
    <w:rsid w:val="00300821"/>
    <w:rsid w:val="0030481B"/>
    <w:rsid w:val="003156FC"/>
    <w:rsid w:val="003254B5"/>
    <w:rsid w:val="00345F1A"/>
    <w:rsid w:val="003466B2"/>
    <w:rsid w:val="003505E1"/>
    <w:rsid w:val="00351B3E"/>
    <w:rsid w:val="00354E31"/>
    <w:rsid w:val="0037121F"/>
    <w:rsid w:val="003A6B7D"/>
    <w:rsid w:val="003B06CA"/>
    <w:rsid w:val="003D6FB8"/>
    <w:rsid w:val="003F1D1D"/>
    <w:rsid w:val="003F4F6A"/>
    <w:rsid w:val="004071FC"/>
    <w:rsid w:val="004248A2"/>
    <w:rsid w:val="00445947"/>
    <w:rsid w:val="00452B19"/>
    <w:rsid w:val="004813B3"/>
    <w:rsid w:val="00496591"/>
    <w:rsid w:val="004C63E4"/>
    <w:rsid w:val="004D3011"/>
    <w:rsid w:val="004D4C99"/>
    <w:rsid w:val="005262AC"/>
    <w:rsid w:val="00551475"/>
    <w:rsid w:val="005729E3"/>
    <w:rsid w:val="0057681A"/>
    <w:rsid w:val="005C345E"/>
    <w:rsid w:val="005D439C"/>
    <w:rsid w:val="005E39D5"/>
    <w:rsid w:val="00600670"/>
    <w:rsid w:val="0062123A"/>
    <w:rsid w:val="00646E75"/>
    <w:rsid w:val="0065530B"/>
    <w:rsid w:val="006771D0"/>
    <w:rsid w:val="00682A10"/>
    <w:rsid w:val="0070325C"/>
    <w:rsid w:val="00707C74"/>
    <w:rsid w:val="00715FCB"/>
    <w:rsid w:val="00717DAF"/>
    <w:rsid w:val="00743101"/>
    <w:rsid w:val="007775E1"/>
    <w:rsid w:val="00780142"/>
    <w:rsid w:val="007867A0"/>
    <w:rsid w:val="007927F5"/>
    <w:rsid w:val="007A2DCE"/>
    <w:rsid w:val="007E5BF9"/>
    <w:rsid w:val="00802CA0"/>
    <w:rsid w:val="00804A38"/>
    <w:rsid w:val="008168F8"/>
    <w:rsid w:val="00852A94"/>
    <w:rsid w:val="00892287"/>
    <w:rsid w:val="008E15FF"/>
    <w:rsid w:val="008E3DAE"/>
    <w:rsid w:val="0092154D"/>
    <w:rsid w:val="009260CD"/>
    <w:rsid w:val="00952C25"/>
    <w:rsid w:val="009551E0"/>
    <w:rsid w:val="009A0A2C"/>
    <w:rsid w:val="009D02F0"/>
    <w:rsid w:val="009D5FF4"/>
    <w:rsid w:val="00A0542B"/>
    <w:rsid w:val="00A2118D"/>
    <w:rsid w:val="00AB1571"/>
    <w:rsid w:val="00AD76E2"/>
    <w:rsid w:val="00B20152"/>
    <w:rsid w:val="00B25612"/>
    <w:rsid w:val="00B34851"/>
    <w:rsid w:val="00B359E4"/>
    <w:rsid w:val="00B57D98"/>
    <w:rsid w:val="00B70850"/>
    <w:rsid w:val="00B7608E"/>
    <w:rsid w:val="00B90715"/>
    <w:rsid w:val="00B94641"/>
    <w:rsid w:val="00BB1592"/>
    <w:rsid w:val="00BD23F1"/>
    <w:rsid w:val="00C066B6"/>
    <w:rsid w:val="00C06B53"/>
    <w:rsid w:val="00C37BA1"/>
    <w:rsid w:val="00C4674C"/>
    <w:rsid w:val="00C506CF"/>
    <w:rsid w:val="00C72BED"/>
    <w:rsid w:val="00C81E6A"/>
    <w:rsid w:val="00C9578B"/>
    <w:rsid w:val="00CB0055"/>
    <w:rsid w:val="00CB67BD"/>
    <w:rsid w:val="00CC5CFB"/>
    <w:rsid w:val="00CE0B7C"/>
    <w:rsid w:val="00D006BF"/>
    <w:rsid w:val="00D2522B"/>
    <w:rsid w:val="00D26709"/>
    <w:rsid w:val="00D422DE"/>
    <w:rsid w:val="00D53020"/>
    <w:rsid w:val="00D5459D"/>
    <w:rsid w:val="00D608CA"/>
    <w:rsid w:val="00D925D1"/>
    <w:rsid w:val="00DA1F4D"/>
    <w:rsid w:val="00DD172A"/>
    <w:rsid w:val="00DD7432"/>
    <w:rsid w:val="00E05246"/>
    <w:rsid w:val="00E25A26"/>
    <w:rsid w:val="00E4381A"/>
    <w:rsid w:val="00E55D74"/>
    <w:rsid w:val="00EA20CF"/>
    <w:rsid w:val="00F01B47"/>
    <w:rsid w:val="00F60274"/>
    <w:rsid w:val="00F77FB9"/>
    <w:rsid w:val="00F86BF1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C535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gandh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304A34DBC204AF394BE651567FD2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28EFB-BC9B-4A4E-A8BB-557575B5CF29}"/>
      </w:docPartPr>
      <w:docPartBody>
        <w:p w:rsidR="004D5ABF" w:rsidRDefault="003119EF">
          <w:pPr>
            <w:pStyle w:val="C304A34DBC204AF394BE651567FD2691"/>
          </w:pPr>
          <w:r w:rsidRPr="00D5459D">
            <w:t>Profile</w:t>
          </w:r>
        </w:p>
      </w:docPartBody>
    </w:docPart>
    <w:docPart>
      <w:docPartPr>
        <w:name w:val="B30D8AC135FA43AAA7719FE89E4EE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B00D9-348A-407D-898E-9E7A051808D7}"/>
      </w:docPartPr>
      <w:docPartBody>
        <w:p w:rsidR="004D5ABF" w:rsidRDefault="003119EF">
          <w:pPr>
            <w:pStyle w:val="B30D8AC135FA43AAA7719FE89E4EE308"/>
          </w:pPr>
          <w:r w:rsidRPr="00CB0055">
            <w:t>Contact</w:t>
          </w:r>
        </w:p>
      </w:docPartBody>
    </w:docPart>
    <w:docPart>
      <w:docPartPr>
        <w:name w:val="E33A24AA80D7438691ADCFAB42BF8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EE889-4DE2-4490-AE43-B46B4A67BB78}"/>
      </w:docPartPr>
      <w:docPartBody>
        <w:p w:rsidR="004D5ABF" w:rsidRDefault="003119EF">
          <w:pPr>
            <w:pStyle w:val="E33A24AA80D7438691ADCFAB42BF81AE"/>
          </w:pPr>
          <w:r w:rsidRPr="004D3011">
            <w:t>PHONE:</w:t>
          </w:r>
        </w:p>
      </w:docPartBody>
    </w:docPart>
    <w:docPart>
      <w:docPartPr>
        <w:name w:val="D5E6F20538BC4F20BA16DE3E328ED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69E0B-C7BF-49E9-9D36-D3C6C20223E6}"/>
      </w:docPartPr>
      <w:docPartBody>
        <w:p w:rsidR="004D5ABF" w:rsidRDefault="003119EF">
          <w:pPr>
            <w:pStyle w:val="D5E6F20538BC4F20BA16DE3E328ED5FC"/>
          </w:pPr>
          <w:r w:rsidRPr="004D3011">
            <w:t>EMAIL:</w:t>
          </w:r>
        </w:p>
      </w:docPartBody>
    </w:docPart>
    <w:docPart>
      <w:docPartPr>
        <w:name w:val="A5A6CFAF2C4C4FEFB7E89CED55A3E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7EE71-087A-4937-AAC9-92B02B10AE26}"/>
      </w:docPartPr>
      <w:docPartBody>
        <w:p w:rsidR="004D5ABF" w:rsidRDefault="003119EF">
          <w:pPr>
            <w:pStyle w:val="A5A6CFAF2C4C4FEFB7E89CED55A3E4B6"/>
          </w:pPr>
          <w:r w:rsidRPr="00036450">
            <w:t>EDUCATION</w:t>
          </w:r>
        </w:p>
      </w:docPartBody>
    </w:docPart>
    <w:docPart>
      <w:docPartPr>
        <w:name w:val="1208D2553F0042B9AAC74FA9415D0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D6309-C7AB-4B2E-9B18-10B8CB58A67E}"/>
      </w:docPartPr>
      <w:docPartBody>
        <w:p w:rsidR="004D5ABF" w:rsidRDefault="003119EF">
          <w:pPr>
            <w:pStyle w:val="1208D2553F0042B9AAC74FA9415D009D"/>
          </w:pPr>
          <w:r w:rsidRPr="00036450">
            <w:t>WORK EXPERIENCE</w:t>
          </w:r>
        </w:p>
      </w:docPartBody>
    </w:docPart>
    <w:docPart>
      <w:docPartPr>
        <w:name w:val="D5057E12C81247DDBB109BC8F0123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98A95-2EC0-44CD-B662-891B3F8890E0}"/>
      </w:docPartPr>
      <w:docPartBody>
        <w:p w:rsidR="004D5ABF" w:rsidRDefault="003119EF">
          <w:pPr>
            <w:pStyle w:val="D5057E12C81247DDBB109BC8F01237A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37"/>
    <w:rsid w:val="003119EF"/>
    <w:rsid w:val="00395C50"/>
    <w:rsid w:val="004D5ABF"/>
    <w:rsid w:val="008E27CD"/>
    <w:rsid w:val="00C97FB7"/>
    <w:rsid w:val="00CE33FF"/>
    <w:rsid w:val="00EC6737"/>
    <w:rsid w:val="00ED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47F28A51824AE58969118DC6575FB7">
    <w:name w:val="A847F28A51824AE58969118DC6575FB7"/>
  </w:style>
  <w:style w:type="paragraph" w:customStyle="1" w:styleId="551389FA2E0C449CB358E4D8CBF64FD8">
    <w:name w:val="551389FA2E0C449CB358E4D8CBF64FD8"/>
  </w:style>
  <w:style w:type="paragraph" w:customStyle="1" w:styleId="C304A34DBC204AF394BE651567FD2691">
    <w:name w:val="C304A34DBC204AF394BE651567FD2691"/>
  </w:style>
  <w:style w:type="paragraph" w:customStyle="1" w:styleId="E473CE9FE5024CA5923070510A4A0B75">
    <w:name w:val="E473CE9FE5024CA5923070510A4A0B75"/>
  </w:style>
  <w:style w:type="paragraph" w:customStyle="1" w:styleId="B30D8AC135FA43AAA7719FE89E4EE308">
    <w:name w:val="B30D8AC135FA43AAA7719FE89E4EE308"/>
  </w:style>
  <w:style w:type="paragraph" w:customStyle="1" w:styleId="E33A24AA80D7438691ADCFAB42BF81AE">
    <w:name w:val="E33A24AA80D7438691ADCFAB42BF81AE"/>
  </w:style>
  <w:style w:type="paragraph" w:customStyle="1" w:styleId="06BE60C5D4554B08B75D257F8501764C">
    <w:name w:val="06BE60C5D4554B08B75D257F8501764C"/>
  </w:style>
  <w:style w:type="paragraph" w:customStyle="1" w:styleId="88D09BD979D446038F8FBA2B1E0E5FDF">
    <w:name w:val="88D09BD979D446038F8FBA2B1E0E5FDF"/>
  </w:style>
  <w:style w:type="paragraph" w:customStyle="1" w:styleId="9B79EB870287419691B68BC8F21316AA">
    <w:name w:val="9B79EB870287419691B68BC8F21316AA"/>
  </w:style>
  <w:style w:type="paragraph" w:customStyle="1" w:styleId="D5E6F20538BC4F20BA16DE3E328ED5FC">
    <w:name w:val="D5E6F20538BC4F20BA16DE3E328ED5F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177E4CCCAFE4D169D8E96D33303B416">
    <w:name w:val="4177E4CCCAFE4D169D8E96D33303B416"/>
  </w:style>
  <w:style w:type="paragraph" w:customStyle="1" w:styleId="8203F26E7B2C4189B87B1BE743F4B56C">
    <w:name w:val="8203F26E7B2C4189B87B1BE743F4B56C"/>
  </w:style>
  <w:style w:type="paragraph" w:customStyle="1" w:styleId="E00A6FD252624C46ADB47A3E6F22DDA2">
    <w:name w:val="E00A6FD252624C46ADB47A3E6F22DDA2"/>
  </w:style>
  <w:style w:type="paragraph" w:customStyle="1" w:styleId="97FAFD77ED4942D1979B79C94A2071EE">
    <w:name w:val="97FAFD77ED4942D1979B79C94A2071EE"/>
  </w:style>
  <w:style w:type="paragraph" w:customStyle="1" w:styleId="99494782C2E3427AA7ECF7423613F96B">
    <w:name w:val="99494782C2E3427AA7ECF7423613F96B"/>
  </w:style>
  <w:style w:type="paragraph" w:customStyle="1" w:styleId="8F8C8B55C8A147DD8EA99CF1643722BE">
    <w:name w:val="8F8C8B55C8A147DD8EA99CF1643722BE"/>
  </w:style>
  <w:style w:type="paragraph" w:customStyle="1" w:styleId="A5A6CFAF2C4C4FEFB7E89CED55A3E4B6">
    <w:name w:val="A5A6CFAF2C4C4FEFB7E89CED55A3E4B6"/>
  </w:style>
  <w:style w:type="paragraph" w:customStyle="1" w:styleId="DD2731312F224C229B90F027FF418220">
    <w:name w:val="DD2731312F224C229B90F027FF418220"/>
  </w:style>
  <w:style w:type="paragraph" w:customStyle="1" w:styleId="4AFC291C546843BC9F9D52BFA86148E7">
    <w:name w:val="4AFC291C546843BC9F9D52BFA86148E7"/>
  </w:style>
  <w:style w:type="paragraph" w:customStyle="1" w:styleId="E8A84523DB244BFB94A8CEF15C7277D5">
    <w:name w:val="E8A84523DB244BFB94A8CEF15C7277D5"/>
  </w:style>
  <w:style w:type="paragraph" w:customStyle="1" w:styleId="D2A14DBB3E124EB4BBD9380B2134E761">
    <w:name w:val="D2A14DBB3E124EB4BBD9380B2134E761"/>
  </w:style>
  <w:style w:type="paragraph" w:customStyle="1" w:styleId="8E5042B556B644D484773B531149B1B7">
    <w:name w:val="8E5042B556B644D484773B531149B1B7"/>
  </w:style>
  <w:style w:type="paragraph" w:customStyle="1" w:styleId="4D14EBCB2B52441D989B88DE02E3CB3C">
    <w:name w:val="4D14EBCB2B52441D989B88DE02E3CB3C"/>
  </w:style>
  <w:style w:type="paragraph" w:customStyle="1" w:styleId="7FC4E915B07E433C93E27F75F14D2B8C">
    <w:name w:val="7FC4E915B07E433C93E27F75F14D2B8C"/>
  </w:style>
  <w:style w:type="paragraph" w:customStyle="1" w:styleId="1208D2553F0042B9AAC74FA9415D009D">
    <w:name w:val="1208D2553F0042B9AAC74FA9415D009D"/>
  </w:style>
  <w:style w:type="paragraph" w:customStyle="1" w:styleId="A2058D5F6CDE4C0993DE0D08101691FB">
    <w:name w:val="A2058D5F6CDE4C0993DE0D08101691FB"/>
  </w:style>
  <w:style w:type="paragraph" w:customStyle="1" w:styleId="F407050C5C414AA88A22F8DEA828E7D0">
    <w:name w:val="F407050C5C414AA88A22F8DEA828E7D0"/>
  </w:style>
  <w:style w:type="paragraph" w:customStyle="1" w:styleId="61C64A33754F45A7813716A7AA43BFE9">
    <w:name w:val="61C64A33754F45A7813716A7AA43BFE9"/>
  </w:style>
  <w:style w:type="paragraph" w:customStyle="1" w:styleId="495959A9FD27497DADF60821F5CEFC9A">
    <w:name w:val="495959A9FD27497DADF60821F5CEFC9A"/>
  </w:style>
  <w:style w:type="paragraph" w:customStyle="1" w:styleId="208EBCEC85004EDBB50FC61FC21FB79E">
    <w:name w:val="208EBCEC85004EDBB50FC61FC21FB79E"/>
  </w:style>
  <w:style w:type="paragraph" w:customStyle="1" w:styleId="1205D1F5F73A4ADE916E45CAB0D4B22B">
    <w:name w:val="1205D1F5F73A4ADE916E45CAB0D4B22B"/>
  </w:style>
  <w:style w:type="paragraph" w:customStyle="1" w:styleId="94CFAF2A0E70488BB69F621F0E520B4C">
    <w:name w:val="94CFAF2A0E70488BB69F621F0E520B4C"/>
  </w:style>
  <w:style w:type="paragraph" w:customStyle="1" w:styleId="2C6E8191EED544A09CEF0280957AAF84">
    <w:name w:val="2C6E8191EED544A09CEF0280957AAF84"/>
  </w:style>
  <w:style w:type="paragraph" w:customStyle="1" w:styleId="F924D6DCCDB04740AADC18D37C9FC6E7">
    <w:name w:val="F924D6DCCDB04740AADC18D37C9FC6E7"/>
  </w:style>
  <w:style w:type="paragraph" w:customStyle="1" w:styleId="D5B03C381CBD4ACB8A55939B53326148">
    <w:name w:val="D5B03C381CBD4ACB8A55939B53326148"/>
  </w:style>
  <w:style w:type="paragraph" w:customStyle="1" w:styleId="BB73815E094748D789A9FAB2B1C38F50">
    <w:name w:val="BB73815E094748D789A9FAB2B1C38F50"/>
  </w:style>
  <w:style w:type="paragraph" w:customStyle="1" w:styleId="1A29CF6D652D43B08745BFC516C3608B">
    <w:name w:val="1A29CF6D652D43B08745BFC516C3608B"/>
  </w:style>
  <w:style w:type="paragraph" w:customStyle="1" w:styleId="DF32B5D0762E4E76BE367FF73309DD41">
    <w:name w:val="DF32B5D0762E4E76BE367FF73309DD41"/>
  </w:style>
  <w:style w:type="paragraph" w:customStyle="1" w:styleId="7022CA27D0034B56895B9FA8EDE67BA3">
    <w:name w:val="7022CA27D0034B56895B9FA8EDE67BA3"/>
  </w:style>
  <w:style w:type="paragraph" w:customStyle="1" w:styleId="9A33DF688DA34D7AA708A8B49AC03112">
    <w:name w:val="9A33DF688DA34D7AA708A8B49AC0311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5057E12C81247DDBB109BC8F01237A0">
    <w:name w:val="D5057E12C81247DDBB109BC8F01237A0"/>
  </w:style>
  <w:style w:type="paragraph" w:customStyle="1" w:styleId="E1F692CF786E406C887D8EA7158F657C">
    <w:name w:val="E1F692CF786E406C887D8EA7158F657C"/>
    <w:rsid w:val="00EC6737"/>
  </w:style>
  <w:style w:type="paragraph" w:customStyle="1" w:styleId="7210080A0A5E431AB4F1FC4A60CB0FDE">
    <w:name w:val="7210080A0A5E431AB4F1FC4A60CB0FDE"/>
    <w:rsid w:val="00EC67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2019-12-10T16:40:00Z</dcterms:created>
  <dcterms:modified xsi:type="dcterms:W3CDTF">2019-12-12T08:28:00Z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